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318B" w14:textId="3D48BA8C" w:rsidR="00187468" w:rsidRDefault="00187468" w:rsidP="00187468">
      <w:pPr>
        <w:pStyle w:val="Titolo2"/>
      </w:pPr>
      <w:r>
        <w:t>Piccola parentesi teorica per rinfrescare le idee</w:t>
      </w:r>
    </w:p>
    <w:p w14:paraId="0D59A430" w14:textId="192C98C0" w:rsidR="00061B22" w:rsidRPr="00061B22" w:rsidRDefault="00061B22" w:rsidP="00061B22">
      <w:pPr>
        <w:pStyle w:val="Paragrafoelenco"/>
        <w:numPr>
          <w:ilvl w:val="0"/>
          <w:numId w:val="38"/>
        </w:numPr>
      </w:pPr>
      <w:r>
        <w:t>Spiegazione di come applicare queste leggi al fine di misurare le resistenze e quindi capire la corrente che passa nei circuiti nel modo più easy possibile</w:t>
      </w:r>
    </w:p>
    <w:p w14:paraId="13BFE9F1" w14:textId="04DCE326" w:rsidR="00187468" w:rsidRDefault="00187468" w:rsidP="00187468">
      <w:pPr>
        <w:pStyle w:val="Titolo2"/>
      </w:pPr>
      <w:r>
        <w:t>Ohm</w:t>
      </w:r>
    </w:p>
    <w:p w14:paraId="6EC95C51" w14:textId="08CEA34A" w:rsidR="00187468" w:rsidRDefault="00187468" w:rsidP="00187468">
      <w:r w:rsidRPr="00187468">
        <w:drawing>
          <wp:inline distT="0" distB="0" distL="0" distR="0" wp14:anchorId="7A5AF538" wp14:editId="2B8D618D">
            <wp:extent cx="3665538" cy="3215919"/>
            <wp:effectExtent l="0" t="0" r="0" b="3810"/>
            <wp:docPr id="1317616070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16070" name="Immagine 1" descr="Immagine che contiene testo, schermata, Carattere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90DA" w14:textId="77777777" w:rsidR="00187468" w:rsidRDefault="00187468">
      <w:r w:rsidRPr="00187468">
        <w:lastRenderedPageBreak/>
        <w:drawing>
          <wp:inline distT="0" distB="0" distL="0" distR="0" wp14:anchorId="49C5D4E0" wp14:editId="322DCA5B">
            <wp:extent cx="3543607" cy="4328535"/>
            <wp:effectExtent l="0" t="0" r="0" b="0"/>
            <wp:docPr id="179475670" name="Immagine 1" descr="Immagine che contiene testo, schermata, letter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670" name="Immagine 1" descr="Immagine che contiene testo, schermata, letter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4B37" w14:textId="77777777" w:rsidR="00187468" w:rsidRDefault="00187468">
      <w:r w:rsidRPr="00187468">
        <w:lastRenderedPageBreak/>
        <w:drawing>
          <wp:inline distT="0" distB="0" distL="0" distR="0" wp14:anchorId="1F74A394" wp14:editId="58B4262D">
            <wp:extent cx="3406435" cy="6683319"/>
            <wp:effectExtent l="0" t="0" r="3810" b="3810"/>
            <wp:docPr id="1280473614" name="Immagine 1" descr="Immagine che contiene testo, diagramma, calligrafi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73614" name="Immagine 1" descr="Immagine che contiene testo, diagramma, calligrafi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2928" w14:textId="77777777" w:rsidR="00187468" w:rsidRDefault="00187468">
      <w:r w:rsidRPr="00187468">
        <w:drawing>
          <wp:inline distT="0" distB="0" distL="0" distR="0" wp14:anchorId="75E2A352" wp14:editId="12A085B7">
            <wp:extent cx="3825572" cy="1882303"/>
            <wp:effectExtent l="0" t="0" r="3810" b="3810"/>
            <wp:docPr id="2101739748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39748" name="Immagine 1" descr="Immagine che contiene testo, Carattere, schermata, bianc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3373" w14:textId="77777777" w:rsidR="00187468" w:rsidRDefault="00187468">
      <w:r w:rsidRPr="00187468">
        <w:lastRenderedPageBreak/>
        <w:drawing>
          <wp:inline distT="0" distB="0" distL="0" distR="0" wp14:anchorId="2ACD3E98" wp14:editId="1EE71095">
            <wp:extent cx="3452159" cy="2598645"/>
            <wp:effectExtent l="0" t="0" r="0" b="0"/>
            <wp:docPr id="2055542908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42908" name="Immagine 1" descr="Immagine che contiene testo, Carattere, schermata, documen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D83E" w14:textId="77777777" w:rsidR="00187468" w:rsidRDefault="00187468"/>
    <w:p w14:paraId="0B31D2F4" w14:textId="77777777" w:rsidR="00187468" w:rsidRDefault="00187468">
      <w:r w:rsidRPr="00187468">
        <w:drawing>
          <wp:inline distT="0" distB="0" distL="0" distR="0" wp14:anchorId="455F0C0B" wp14:editId="7E56349E">
            <wp:extent cx="4289258" cy="2306201"/>
            <wp:effectExtent l="0" t="0" r="0" b="0"/>
            <wp:docPr id="618862976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62976" name="Immagine 1" descr="Immagine che contiene testo, schermata, diagramm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235" cy="23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E49C" w14:textId="77777777" w:rsidR="00187468" w:rsidRDefault="00187468">
      <w:r w:rsidRPr="00187468">
        <w:drawing>
          <wp:inline distT="0" distB="0" distL="0" distR="0" wp14:anchorId="1151E2FC" wp14:editId="21AFBB37">
            <wp:extent cx="4926932" cy="1357008"/>
            <wp:effectExtent l="0" t="0" r="7620" b="0"/>
            <wp:docPr id="1383522797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22797" name="Immagine 1" descr="Immagine che contiene testo, schermata, Carattere, algebr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840" cy="13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7055" w14:textId="27B714EA" w:rsidR="00187468" w:rsidRDefault="00187468">
      <w:r w:rsidRPr="00187468">
        <w:lastRenderedPageBreak/>
        <w:drawing>
          <wp:inline distT="0" distB="0" distL="0" distR="0" wp14:anchorId="35AA26E8" wp14:editId="6FBDD233">
            <wp:extent cx="3838074" cy="2695855"/>
            <wp:effectExtent l="0" t="0" r="0" b="9525"/>
            <wp:docPr id="1853103745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03745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359" cy="26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4B902BD" w14:textId="44D6AE49" w:rsidR="00187468" w:rsidRDefault="00187468" w:rsidP="00187468">
      <w:pPr>
        <w:pStyle w:val="Titolo2"/>
      </w:pPr>
      <w:r>
        <w:lastRenderedPageBreak/>
        <w:t>Kirchhoff</w:t>
      </w:r>
    </w:p>
    <w:p w14:paraId="0A00B12D" w14:textId="1BC5D961" w:rsidR="00187468" w:rsidRDefault="00187468" w:rsidP="00187468">
      <w:r w:rsidRPr="00187468">
        <w:drawing>
          <wp:inline distT="0" distB="0" distL="0" distR="0" wp14:anchorId="10311A09" wp14:editId="2D209C7C">
            <wp:extent cx="2668202" cy="3075709"/>
            <wp:effectExtent l="0" t="0" r="0" b="0"/>
            <wp:docPr id="523484410" name="Immagine 1" descr="Immagine che contiene testo, diagramma, Carattere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84410" name="Immagine 1" descr="Immagine che contiene testo, diagramma, Carattere, calligrafi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892" cy="30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58A3" w14:textId="53AD8CE8" w:rsidR="00187468" w:rsidRDefault="00187468" w:rsidP="00187468">
      <w:r>
        <w:t>Soluzione:</w:t>
      </w:r>
    </w:p>
    <w:p w14:paraId="55DAF8A3" w14:textId="56C4D472" w:rsidR="00187468" w:rsidRDefault="00187468" w:rsidP="00187468">
      <w:r w:rsidRPr="00187468">
        <w:drawing>
          <wp:inline distT="0" distB="0" distL="0" distR="0" wp14:anchorId="581701CA" wp14:editId="669034D3">
            <wp:extent cx="3054214" cy="2947737"/>
            <wp:effectExtent l="0" t="0" r="0" b="5080"/>
            <wp:docPr id="1190052472" name="Immagine 1" descr="Immagine che contiene testo, Carattere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52472" name="Immagine 1" descr="Immagine che contiene testo, Carattere, diagramma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6307" cy="29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027A" w14:textId="5FC3D94F" w:rsidR="00187468" w:rsidRDefault="00187468">
      <w:r>
        <w:br w:type="page"/>
      </w:r>
    </w:p>
    <w:p w14:paraId="7774A77A" w14:textId="6B0CB498" w:rsidR="00187468" w:rsidRPr="00187468" w:rsidRDefault="00187468" w:rsidP="00187468">
      <w:r w:rsidRPr="00187468">
        <w:lastRenderedPageBreak/>
        <w:drawing>
          <wp:inline distT="0" distB="0" distL="0" distR="0" wp14:anchorId="6179188A" wp14:editId="0BDD6AB3">
            <wp:extent cx="3080084" cy="2991925"/>
            <wp:effectExtent l="0" t="0" r="6350" b="0"/>
            <wp:docPr id="231907230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07230" name="Immagine 1" descr="Immagine che contiene testo, Carattere, linea, schermat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075" cy="30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03D0" w14:textId="61E18468" w:rsidR="00187468" w:rsidRDefault="00187468" w:rsidP="00187468">
      <w:r w:rsidRPr="00187468">
        <w:drawing>
          <wp:inline distT="0" distB="0" distL="0" distR="0" wp14:anchorId="23A18411" wp14:editId="48B1013C">
            <wp:extent cx="2889993" cy="4120816"/>
            <wp:effectExtent l="0" t="0" r="5715" b="0"/>
            <wp:docPr id="1683327518" name="Immagine 1" descr="Immagine che contiene testo, calligrafi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27518" name="Immagine 1" descr="Immagine che contiene testo, calligrafia, diagramma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138" cy="41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6567" w14:textId="7FFFDFE1" w:rsidR="00187468" w:rsidRDefault="00187468">
      <w:r>
        <w:br w:type="page"/>
      </w:r>
    </w:p>
    <w:p w14:paraId="163CB52D" w14:textId="16EEE968" w:rsidR="00187468" w:rsidRDefault="00187468" w:rsidP="00187468">
      <w:r w:rsidRPr="00187468">
        <w:lastRenderedPageBreak/>
        <w:drawing>
          <wp:inline distT="0" distB="0" distL="0" distR="0" wp14:anchorId="667CFF57" wp14:editId="1FE42B48">
            <wp:extent cx="3043989" cy="4530460"/>
            <wp:effectExtent l="0" t="0" r="4445" b="3810"/>
            <wp:docPr id="1659567324" name="Immagine 1" descr="Immagine che contiene testo, diagramm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7324" name="Immagine 1" descr="Immagine che contiene testo, diagramma, Carattere, line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5486" cy="45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B71F" w14:textId="15221D59" w:rsidR="008E5139" w:rsidRDefault="008E5139" w:rsidP="008E5139">
      <w:pPr>
        <w:pStyle w:val="Titolo2"/>
      </w:pPr>
      <w:r>
        <w:t>Generale</w:t>
      </w:r>
    </w:p>
    <w:p w14:paraId="3D5C4786" w14:textId="769A78ED" w:rsidR="008E5139" w:rsidRDefault="008E5139" w:rsidP="008E5139">
      <w:r w:rsidRPr="008E5139">
        <w:drawing>
          <wp:inline distT="0" distB="0" distL="0" distR="0" wp14:anchorId="1F1E23F2" wp14:editId="406A3342">
            <wp:extent cx="2761247" cy="3345876"/>
            <wp:effectExtent l="0" t="0" r="1270" b="6985"/>
            <wp:docPr id="162929943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943" name="Immagine 1" descr="Immagine che contiene testo, schermata, Carattere, diagramm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130" cy="33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F5A8" w14:textId="51CD1655" w:rsidR="008E5139" w:rsidRDefault="008E5139">
      <w:r>
        <w:br w:type="page"/>
      </w:r>
    </w:p>
    <w:p w14:paraId="11578868" w14:textId="0EB88526" w:rsidR="008E5139" w:rsidRDefault="008E5139" w:rsidP="008E5139">
      <w:r>
        <w:lastRenderedPageBreak/>
        <w:t>Per risolvere il circuito, possiamo utilizzare le leggi di Kirchhoff. Iniziamo calcolando l'intensità di corrente totale nel circuito.</w:t>
      </w:r>
    </w:p>
    <w:p w14:paraId="5A9D366F" w14:textId="41F75312" w:rsidR="008E5139" w:rsidRDefault="008E5139" w:rsidP="008E5139">
      <w:r>
        <w:t>Applichiamo la legge di Kirchhoff delle tensioni alla maglia esterna (la maglia con il generatore di tensione e R1):</w:t>
      </w:r>
    </w:p>
    <w:p w14:paraId="57EE52DD" w14:textId="483AB181" w:rsidR="008E5139" w:rsidRDefault="008E5139" w:rsidP="008E5139">
      <w:r>
        <w:t>12V - I1*R1 - I2*R3 = 0</w:t>
      </w:r>
    </w:p>
    <w:p w14:paraId="7C228A6B" w14:textId="60AC02E1" w:rsidR="008E5139" w:rsidRDefault="008E5139" w:rsidP="008E5139">
      <w:r>
        <w:t>Applichiamo la legge di Kirchhoff delle tensioni alla maglia interna (la maglia con R3 e R2 in serie):</w:t>
      </w:r>
    </w:p>
    <w:p w14:paraId="2F4E9C88" w14:textId="0CC79BAD" w:rsidR="008E5139" w:rsidRDefault="008E5139" w:rsidP="008E5139">
      <w:r>
        <w:t>-I2*R3 - I3*R2 = 0</w:t>
      </w:r>
    </w:p>
    <w:p w14:paraId="75F79741" w14:textId="4EE39B3F" w:rsidR="008E5139" w:rsidRDefault="008E5139" w:rsidP="008E5139">
      <w:r>
        <w:t>Dove I1, I2 e I3 rappresentano le intensità di corrente rispettivamente attraverso R1, R3 e R2.</w:t>
      </w:r>
    </w:p>
    <w:p w14:paraId="65A25891" w14:textId="4103EE8E" w:rsidR="008E5139" w:rsidRDefault="008E5139" w:rsidP="008E5139">
      <w:r>
        <w:t>Possiamo risolvere questo sistema di equazioni per calcolare i valori delle intensità di corrente.</w:t>
      </w:r>
    </w:p>
    <w:p w14:paraId="6B7E6E70" w14:textId="26666380" w:rsidR="008E5139" w:rsidRDefault="008E5139" w:rsidP="008E5139">
      <w:r>
        <w:t>Risolvendo il sistema di equazioni, otteniamo:</w:t>
      </w:r>
    </w:p>
    <w:p w14:paraId="6C5FA962" w14:textId="77777777" w:rsidR="008E5139" w:rsidRDefault="008E5139" w:rsidP="008E5139">
      <w:r>
        <w:t>I1 = 13,2 mA</w:t>
      </w:r>
    </w:p>
    <w:p w14:paraId="2CF2079E" w14:textId="77777777" w:rsidR="008E5139" w:rsidRDefault="008E5139" w:rsidP="008E5139">
      <w:r>
        <w:t>I2 = 7,74 mA</w:t>
      </w:r>
    </w:p>
    <w:p w14:paraId="148F0BBC" w14:textId="54C5CF04" w:rsidR="008E5139" w:rsidRDefault="008E5139" w:rsidP="008E5139">
      <w:r>
        <w:t>I3 = 5,42 mA</w:t>
      </w:r>
    </w:p>
    <w:p w14:paraId="7DCE6C22" w14:textId="143A6B58" w:rsidR="008E5139" w:rsidRDefault="008E5139" w:rsidP="008E5139">
      <w:r>
        <w:t>Quindi l'intensità di corrente totale nel circuito è di 13,2 mA.</w:t>
      </w:r>
    </w:p>
    <w:p w14:paraId="61869828" w14:textId="2034D0C2" w:rsidR="008E5139" w:rsidRDefault="008E5139" w:rsidP="008E5139">
      <w:r>
        <w:t>Ora calcoliamo la differenza di potenziale ai capi di ogni resistore.</w:t>
      </w:r>
    </w:p>
    <w:p w14:paraId="1AF0A440" w14:textId="25396863" w:rsidR="008E5139" w:rsidRDefault="008E5139" w:rsidP="008E5139">
      <w:r>
        <w:t>La tensione ai capi di R1 è data da:</w:t>
      </w:r>
    </w:p>
    <w:p w14:paraId="6C79204B" w14:textId="63E7F599" w:rsidR="008E5139" w:rsidRDefault="008E5139" w:rsidP="008E5139">
      <w:r>
        <w:t>V1 = I1 * R1 = 13,2 mA * 500 Ω = 6,58 V</w:t>
      </w:r>
    </w:p>
    <w:p w14:paraId="00DFF71E" w14:textId="2A66C5D5" w:rsidR="008E5139" w:rsidRDefault="008E5139" w:rsidP="008E5139">
      <w:r>
        <w:t>La tensione ai capi di R2 è data da:</w:t>
      </w:r>
    </w:p>
    <w:p w14:paraId="515EBD83" w14:textId="74BA7CD2" w:rsidR="008E5139" w:rsidRDefault="008E5139" w:rsidP="008E5139">
      <w:r>
        <w:t>V2 = I3 * R2 = 5,42 mA * 700 Ω = 3,79 V</w:t>
      </w:r>
    </w:p>
    <w:p w14:paraId="1FE7F3CE" w14:textId="526B2D6C" w:rsidR="008E5139" w:rsidRDefault="008E5139" w:rsidP="008E5139">
      <w:r>
        <w:t>La tensione ai capi di R3 è data da:</w:t>
      </w:r>
    </w:p>
    <w:p w14:paraId="0F02EB5A" w14:textId="32BB319D" w:rsidR="008E5139" w:rsidRDefault="008E5139" w:rsidP="008E5139">
      <w:r>
        <w:t>V3 = I2 * R3 = 7,74 mA * 1000 Ω = 7,74 V</w:t>
      </w:r>
    </w:p>
    <w:p w14:paraId="1D609292" w14:textId="2885DEA5" w:rsidR="008E5139" w:rsidRDefault="008E5139" w:rsidP="008E5139">
      <w:r>
        <w:t>Quindi la differenza di potenziale ai capi di R1 è di 6,58 V, ai capi di R2 è di 3,79 V e ai capi di R3 è di 7,74 V.</w:t>
      </w:r>
    </w:p>
    <w:p w14:paraId="66C5D746" w14:textId="61056F26" w:rsidR="008E5139" w:rsidRDefault="008E5139" w:rsidP="008E5139">
      <w:r>
        <w:t>Infine, calcoliamo l'intensità di corrente che circola in ogni resistore.</w:t>
      </w:r>
    </w:p>
    <w:p w14:paraId="4EE08467" w14:textId="77777777" w:rsidR="008E5139" w:rsidRDefault="008E5139" w:rsidP="008E5139">
      <w:r>
        <w:t>L'intensità di corrente attraverso R1 è di 13,2 mA.</w:t>
      </w:r>
    </w:p>
    <w:p w14:paraId="16443372" w14:textId="77777777" w:rsidR="008E5139" w:rsidRDefault="008E5139" w:rsidP="008E5139">
      <w:r>
        <w:t>L'intensità di corrente attraverso R2 è di 7,74 mA.</w:t>
      </w:r>
    </w:p>
    <w:p w14:paraId="42D83004" w14:textId="6016AD5B" w:rsidR="008E5139" w:rsidRDefault="008E5139" w:rsidP="008E5139">
      <w:r>
        <w:t>L'intensità di corrente attraverso R3 è di 5,42 mA.</w:t>
      </w:r>
    </w:p>
    <w:p w14:paraId="57A1AA3E" w14:textId="18049D60" w:rsidR="008E5139" w:rsidRDefault="008E5139" w:rsidP="008E5139">
      <w:r>
        <w:t>Quindi le intensità di corrente che circolano rispettivamente attraverso R1, R2 e R3 sono di 13,2 mA, 7,74 mA e 5,42 mA.</w:t>
      </w:r>
    </w:p>
    <w:p w14:paraId="39EE4F75" w14:textId="041621AD" w:rsidR="008E5139" w:rsidRDefault="008E5139" w:rsidP="008E5139">
      <w:r>
        <w:lastRenderedPageBreak/>
        <w:t>I risultati ottenuti sono quindi:</w:t>
      </w:r>
    </w:p>
    <w:p w14:paraId="066B150C" w14:textId="77777777" w:rsidR="008E5139" w:rsidRDefault="008E5139" w:rsidP="008E5139">
      <w:r>
        <w:t>- Intensità di corrente totale nel circuito: 13,2 mA</w:t>
      </w:r>
    </w:p>
    <w:p w14:paraId="55132328" w14:textId="77777777" w:rsidR="008E5139" w:rsidRDefault="008E5139" w:rsidP="008E5139">
      <w:r>
        <w:t>- Differenza di potenziale ai capi di ogni resistore: 6,58 V, 3,79 V, 7,74 V</w:t>
      </w:r>
    </w:p>
    <w:p w14:paraId="43DE8EB9" w14:textId="5A389F67" w:rsidR="008E5139" w:rsidRPr="008E5139" w:rsidRDefault="008E5139" w:rsidP="008E5139">
      <w:r>
        <w:t>- Intensità di corrente che circola in ogni resistore: 13,2 mA, 7,74 mA, 5,42 mA</w:t>
      </w:r>
    </w:p>
    <w:sectPr w:rsidR="008E5139" w:rsidRPr="008E5139" w:rsidSect="00C07223">
      <w:footerReference w:type="default" r:id="rId22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3211" w14:textId="77777777" w:rsidR="003C2699" w:rsidRDefault="003C2699">
      <w:pPr>
        <w:spacing w:line="240" w:lineRule="auto"/>
      </w:pPr>
      <w:r>
        <w:separator/>
      </w:r>
    </w:p>
  </w:endnote>
  <w:endnote w:type="continuationSeparator" w:id="0">
    <w:p w14:paraId="230324C5" w14:textId="77777777" w:rsidR="003C2699" w:rsidRDefault="003C2699">
      <w:pPr>
        <w:spacing w:line="240" w:lineRule="auto"/>
      </w:pPr>
      <w:r>
        <w:continuationSeparator/>
      </w:r>
    </w:p>
  </w:endnote>
  <w:endnote w:type="continuationNotice" w:id="1">
    <w:p w14:paraId="6C394A63" w14:textId="77777777" w:rsidR="003C2699" w:rsidRDefault="003C269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168F264A" w14:textId="479162C8" w:rsidR="005C6D45" w:rsidRPr="00070AA0" w:rsidRDefault="00187468">
        <w:pPr>
          <w:pStyle w:val="Pidipagina"/>
          <w:jc w:val="right"/>
        </w:pPr>
        <w:r>
          <w:rPr>
            <w:lang w:bidi="it-IT"/>
          </w:rPr>
          <w:t>Esercizi 17-07</w:t>
        </w:r>
        <w:r w:rsidR="002F25A8" w:rsidRPr="00070AA0">
          <w:rPr>
            <w:lang w:bidi="it-IT"/>
          </w:rPr>
          <w:t xml:space="preserve"> | </w:t>
        </w:r>
        <w:r w:rsidR="002F25A8" w:rsidRPr="00070AA0">
          <w:rPr>
            <w:lang w:bidi="it-IT"/>
          </w:rPr>
          <w:fldChar w:fldCharType="begin"/>
        </w:r>
        <w:r w:rsidR="002F25A8" w:rsidRPr="00070AA0">
          <w:rPr>
            <w:lang w:bidi="it-IT"/>
          </w:rPr>
          <w:instrText xml:space="preserve"> PAGE   \* MERGEFORMAT </w:instrText>
        </w:r>
        <w:r w:rsidR="002F25A8" w:rsidRPr="00070AA0">
          <w:rPr>
            <w:lang w:bidi="it-IT"/>
          </w:rPr>
          <w:fldChar w:fldCharType="separate"/>
        </w:r>
        <w:r w:rsidR="002F25A8" w:rsidRPr="00070AA0">
          <w:rPr>
            <w:noProof/>
            <w:lang w:bidi="it-IT"/>
          </w:rPr>
          <w:t>2</w:t>
        </w:r>
        <w:r w:rsidR="002F25A8" w:rsidRPr="00070AA0">
          <w:rPr>
            <w:noProof/>
            <w:lang w:bidi="it-IT"/>
          </w:rPr>
          <w:fldChar w:fldCharType="end"/>
        </w:r>
        <w:r w:rsidR="002F25A8" w:rsidRPr="00070AA0">
          <w:rPr>
            <w:lang w:bidi="it-IT"/>
          </w:rPr>
          <w:t xml:space="preserve"> </w:t>
        </w:r>
      </w:p>
    </w:sdtContent>
  </w:sdt>
  <w:p w14:paraId="0CBC9298" w14:textId="77777777" w:rsidR="005C6D45" w:rsidRPr="00070AA0" w:rsidRDefault="005C6D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4BFEB" w14:textId="77777777" w:rsidR="003C2699" w:rsidRDefault="003C2699">
      <w:pPr>
        <w:spacing w:line="240" w:lineRule="auto"/>
      </w:pPr>
      <w:r>
        <w:separator/>
      </w:r>
    </w:p>
  </w:footnote>
  <w:footnote w:type="continuationSeparator" w:id="0">
    <w:p w14:paraId="1BE1DFC5" w14:textId="77777777" w:rsidR="003C2699" w:rsidRDefault="003C2699">
      <w:pPr>
        <w:spacing w:line="240" w:lineRule="auto"/>
      </w:pPr>
      <w:r>
        <w:continuationSeparator/>
      </w:r>
    </w:p>
  </w:footnote>
  <w:footnote w:type="continuationNotice" w:id="1">
    <w:p w14:paraId="45D8F807" w14:textId="77777777" w:rsidR="003C2699" w:rsidRDefault="003C269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0A235E"/>
    <w:multiLevelType w:val="hybridMultilevel"/>
    <w:tmpl w:val="54FCA9BC"/>
    <w:lvl w:ilvl="0" w:tplc="4AC8369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1438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566B0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1465C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D6A94"/>
    <w:multiLevelType w:val="hybridMultilevel"/>
    <w:tmpl w:val="0644ADDE"/>
    <w:lvl w:ilvl="0" w:tplc="4AC8369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Numeroelenco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361938">
    <w:abstractNumId w:val="20"/>
  </w:num>
  <w:num w:numId="2" w16cid:durableId="1556550987">
    <w:abstractNumId w:val="20"/>
    <w:lvlOverride w:ilvl="0">
      <w:startOverride w:val="1"/>
    </w:lvlOverride>
  </w:num>
  <w:num w:numId="3" w16cid:durableId="1635060995">
    <w:abstractNumId w:val="20"/>
  </w:num>
  <w:num w:numId="4" w16cid:durableId="1303537534">
    <w:abstractNumId w:val="20"/>
    <w:lvlOverride w:ilvl="0">
      <w:startOverride w:val="1"/>
    </w:lvlOverride>
  </w:num>
  <w:num w:numId="5" w16cid:durableId="371268869">
    <w:abstractNumId w:val="8"/>
  </w:num>
  <w:num w:numId="6" w16cid:durableId="2057007060">
    <w:abstractNumId w:val="20"/>
    <w:lvlOverride w:ilvl="0">
      <w:startOverride w:val="1"/>
    </w:lvlOverride>
  </w:num>
  <w:num w:numId="7" w16cid:durableId="15575478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51333209">
    <w:abstractNumId w:val="10"/>
  </w:num>
  <w:num w:numId="9" w16cid:durableId="2330070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061382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6330941">
    <w:abstractNumId w:val="7"/>
  </w:num>
  <w:num w:numId="12" w16cid:durableId="1983802427">
    <w:abstractNumId w:val="6"/>
  </w:num>
  <w:num w:numId="13" w16cid:durableId="892277329">
    <w:abstractNumId w:val="5"/>
  </w:num>
  <w:num w:numId="14" w16cid:durableId="1360625303">
    <w:abstractNumId w:val="4"/>
  </w:num>
  <w:num w:numId="15" w16cid:durableId="462383094">
    <w:abstractNumId w:val="3"/>
  </w:num>
  <w:num w:numId="16" w16cid:durableId="853963181">
    <w:abstractNumId w:val="2"/>
  </w:num>
  <w:num w:numId="17" w16cid:durableId="2001038137">
    <w:abstractNumId w:val="1"/>
  </w:num>
  <w:num w:numId="18" w16cid:durableId="1063219455">
    <w:abstractNumId w:val="0"/>
  </w:num>
  <w:num w:numId="19" w16cid:durableId="1853909451">
    <w:abstractNumId w:val="21"/>
  </w:num>
  <w:num w:numId="20" w16cid:durableId="1198354372">
    <w:abstractNumId w:val="9"/>
  </w:num>
  <w:num w:numId="21" w16cid:durableId="2115512197">
    <w:abstractNumId w:val="19"/>
  </w:num>
  <w:num w:numId="22" w16cid:durableId="2023581516">
    <w:abstractNumId w:val="18"/>
  </w:num>
  <w:num w:numId="23" w16cid:durableId="1322003449">
    <w:abstractNumId w:val="16"/>
  </w:num>
  <w:num w:numId="24" w16cid:durableId="2107994020">
    <w:abstractNumId w:val="13"/>
  </w:num>
  <w:num w:numId="25" w16cid:durableId="19170834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925125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28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170037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3755370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248483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73049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582606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248589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96300967">
    <w:abstractNumId w:val="12"/>
  </w:num>
  <w:num w:numId="35" w16cid:durableId="2095273929">
    <w:abstractNumId w:val="15"/>
  </w:num>
  <w:num w:numId="36" w16cid:durableId="769668770">
    <w:abstractNumId w:val="14"/>
  </w:num>
  <w:num w:numId="37" w16cid:durableId="1305045096">
    <w:abstractNumId w:val="11"/>
  </w:num>
  <w:num w:numId="38" w16cid:durableId="3173469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4E"/>
    <w:rsid w:val="00016748"/>
    <w:rsid w:val="00061B22"/>
    <w:rsid w:val="0006567E"/>
    <w:rsid w:val="0006602C"/>
    <w:rsid w:val="00070AA0"/>
    <w:rsid w:val="000760DB"/>
    <w:rsid w:val="000F00E7"/>
    <w:rsid w:val="0016766E"/>
    <w:rsid w:val="00170063"/>
    <w:rsid w:val="00175643"/>
    <w:rsid w:val="00187468"/>
    <w:rsid w:val="00194226"/>
    <w:rsid w:val="001B2338"/>
    <w:rsid w:val="001D4F78"/>
    <w:rsid w:val="001E0F23"/>
    <w:rsid w:val="002061A9"/>
    <w:rsid w:val="00217B64"/>
    <w:rsid w:val="00235579"/>
    <w:rsid w:val="00257FAA"/>
    <w:rsid w:val="00263938"/>
    <w:rsid w:val="002E6C0D"/>
    <w:rsid w:val="002E78EB"/>
    <w:rsid w:val="002F25A8"/>
    <w:rsid w:val="003407A9"/>
    <w:rsid w:val="00340DC9"/>
    <w:rsid w:val="00350BD5"/>
    <w:rsid w:val="003C2699"/>
    <w:rsid w:val="00444F02"/>
    <w:rsid w:val="00447F2A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C593E"/>
    <w:rsid w:val="006D44C5"/>
    <w:rsid w:val="00713672"/>
    <w:rsid w:val="0073562D"/>
    <w:rsid w:val="007B07DE"/>
    <w:rsid w:val="007C7B5B"/>
    <w:rsid w:val="008270A2"/>
    <w:rsid w:val="00853F77"/>
    <w:rsid w:val="00885CE1"/>
    <w:rsid w:val="008907FF"/>
    <w:rsid w:val="008B696C"/>
    <w:rsid w:val="008B6BEE"/>
    <w:rsid w:val="008E5139"/>
    <w:rsid w:val="008F78D7"/>
    <w:rsid w:val="009200C1"/>
    <w:rsid w:val="00924C06"/>
    <w:rsid w:val="00980085"/>
    <w:rsid w:val="00997127"/>
    <w:rsid w:val="009D216F"/>
    <w:rsid w:val="009D274E"/>
    <w:rsid w:val="009D3248"/>
    <w:rsid w:val="00A16DE4"/>
    <w:rsid w:val="00A31395"/>
    <w:rsid w:val="00A65E8A"/>
    <w:rsid w:val="00A87896"/>
    <w:rsid w:val="00A94E6A"/>
    <w:rsid w:val="00AC1EE7"/>
    <w:rsid w:val="00B650C6"/>
    <w:rsid w:val="00BA325F"/>
    <w:rsid w:val="00BA63C2"/>
    <w:rsid w:val="00BC6939"/>
    <w:rsid w:val="00BD0BC4"/>
    <w:rsid w:val="00BE1875"/>
    <w:rsid w:val="00BE45C8"/>
    <w:rsid w:val="00BF2331"/>
    <w:rsid w:val="00BF7463"/>
    <w:rsid w:val="00C07223"/>
    <w:rsid w:val="00C30889"/>
    <w:rsid w:val="00C90A2E"/>
    <w:rsid w:val="00CC5861"/>
    <w:rsid w:val="00D30B81"/>
    <w:rsid w:val="00D3649E"/>
    <w:rsid w:val="00D465A0"/>
    <w:rsid w:val="00D65327"/>
    <w:rsid w:val="00DF0FDA"/>
    <w:rsid w:val="00E142DA"/>
    <w:rsid w:val="00E16F51"/>
    <w:rsid w:val="00EB0B6E"/>
    <w:rsid w:val="00EB7F1B"/>
    <w:rsid w:val="00EE70C1"/>
    <w:rsid w:val="00F169E1"/>
    <w:rsid w:val="00F40C4D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8EE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0AA0"/>
    <w:rPr>
      <w:rFonts w:ascii="Segoe UI" w:hAnsi="Segoe UI" w:cs="Segoe UI"/>
    </w:rPr>
  </w:style>
  <w:style w:type="paragraph" w:styleId="Titolo1">
    <w:name w:val="heading 1"/>
    <w:basedOn w:val="Normale"/>
    <w:link w:val="Titolo1Carattere"/>
    <w:uiPriority w:val="1"/>
    <w:qFormat/>
    <w:rsid w:val="00070AA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rsid w:val="00070AA0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1"/>
    <w:unhideWhenUsed/>
    <w:qFormat/>
    <w:rsid w:val="00070AA0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070AA0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1"/>
    <w:semiHidden/>
    <w:unhideWhenUsed/>
    <w:qFormat/>
    <w:rsid w:val="00070AA0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1"/>
    <w:semiHidden/>
    <w:unhideWhenUsed/>
    <w:qFormat/>
    <w:rsid w:val="00070AA0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1"/>
    <w:semiHidden/>
    <w:unhideWhenUsed/>
    <w:qFormat/>
    <w:rsid w:val="00070AA0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1"/>
    <w:semiHidden/>
    <w:unhideWhenUsed/>
    <w:qFormat/>
    <w:rsid w:val="00070AA0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1"/>
    <w:semiHidden/>
    <w:unhideWhenUsed/>
    <w:qFormat/>
    <w:rsid w:val="00070AA0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sid w:val="00070AA0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Intestazione">
    <w:name w:val="header"/>
    <w:basedOn w:val="Normale"/>
    <w:link w:val="IntestazioneCarattere"/>
    <w:uiPriority w:val="99"/>
    <w:unhideWhenUsed/>
    <w:rsid w:val="00070AA0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0AA0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oelenco">
    <w:name w:val="List Number"/>
    <w:basedOn w:val="Normale"/>
    <w:link w:val="NumeroelencoCarattere"/>
    <w:uiPriority w:val="10"/>
    <w:qFormat/>
    <w:rsid w:val="00070AA0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olo">
    <w:name w:val="Title"/>
    <w:basedOn w:val="Normale"/>
    <w:link w:val="TitoloCarattere"/>
    <w:uiPriority w:val="1"/>
    <w:qFormat/>
    <w:rsid w:val="00070AA0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070AA0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ttotitolo">
    <w:name w:val="Subtitle"/>
    <w:basedOn w:val="Normale"/>
    <w:next w:val="Normale"/>
    <w:link w:val="SottotitoloCarattere"/>
    <w:uiPriority w:val="2"/>
    <w:qFormat/>
    <w:rsid w:val="00070AA0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070AA0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Grigliatabella">
    <w:name w:val="Table Grid"/>
    <w:basedOn w:val="Tabellanormale"/>
    <w:uiPriority w:val="39"/>
    <w:rsid w:val="00070AA0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70A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070AA0"/>
    <w:pPr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0AA0"/>
    <w:rPr>
      <w:rFonts w:ascii="Segoe UI" w:hAnsi="Segoe UI" w:cs="Segoe UI"/>
    </w:rPr>
  </w:style>
  <w:style w:type="character" w:styleId="Enfasiintensa">
    <w:name w:val="Intense Emphasis"/>
    <w:basedOn w:val="Carpredefinitoparagrafo"/>
    <w:uiPriority w:val="21"/>
    <w:qFormat/>
    <w:rsid w:val="00070AA0"/>
    <w:rPr>
      <w:rFonts w:ascii="Segoe UI" w:hAnsi="Segoe UI" w:cs="Segoe UI"/>
      <w:i/>
      <w:iCs/>
      <w:color w:val="2B579A" w:themeColor="accent5"/>
    </w:rPr>
  </w:style>
  <w:style w:type="table" w:styleId="Tabellagriglia1chiara">
    <w:name w:val="Grid Table 1 Light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gliatab4">
    <w:name w:val="Grid Table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2Carattere">
    <w:name w:val="Titolo 2 Carattere"/>
    <w:basedOn w:val="Carpredefinitoparagrafo"/>
    <w:link w:val="Titolo2"/>
    <w:uiPriority w:val="1"/>
    <w:rsid w:val="00070AA0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Puntoelenco">
    <w:name w:val="List Bullet"/>
    <w:basedOn w:val="Normale"/>
    <w:uiPriority w:val="11"/>
    <w:qFormat/>
    <w:rsid w:val="00070AA0"/>
    <w:pPr>
      <w:numPr>
        <w:numId w:val="5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0AA0"/>
    <w:pPr>
      <w:spacing w:line="240" w:lineRule="auto"/>
    </w:pPr>
    <w:rPr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0AA0"/>
    <w:rPr>
      <w:rFonts w:ascii="Segoe UI" w:hAnsi="Segoe UI" w:cs="Segoe UI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070AA0"/>
    <w:rPr>
      <w:rFonts w:ascii="Segoe UI" w:hAnsi="Segoe UI" w:cs="Segoe U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70AA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70AA0"/>
    <w:rPr>
      <w:rFonts w:ascii="Segoe UI" w:hAnsi="Segoe UI" w:cs="Segoe U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70AA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70AA0"/>
    <w:rPr>
      <w:rFonts w:ascii="Segoe UI" w:hAnsi="Segoe UI" w:cs="Segoe UI"/>
      <w:b/>
      <w:bC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70AA0"/>
    <w:rPr>
      <w:rFonts w:ascii="Segoe UI" w:hAnsi="Segoe UI" w:cs="Segoe UI"/>
      <w:color w:val="0563C1" w:themeColor="hyperlink"/>
      <w:u w:val="single"/>
    </w:rPr>
  </w:style>
  <w:style w:type="character" w:styleId="Enfasicorsivo">
    <w:name w:val="Emphasis"/>
    <w:basedOn w:val="Carpredefinitoparagrafo"/>
    <w:uiPriority w:val="3"/>
    <w:qFormat/>
    <w:rsid w:val="00070AA0"/>
    <w:rPr>
      <w:rFonts w:ascii="Segoe UI" w:hAnsi="Segoe UI" w:cs="Segoe UI"/>
      <w:b/>
      <w:iCs/>
      <w:color w:val="BF0000" w:themeColor="accent2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0AA0"/>
    <w:rPr>
      <w:rFonts w:ascii="Segoe UI" w:hAnsi="Segoe UI" w:cs="Segoe UI"/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4"/>
    <w:qFormat/>
    <w:rsid w:val="00070AA0"/>
    <w:rPr>
      <w:rFonts w:ascii="Segoe UI" w:hAnsi="Segoe UI" w:cs="Segoe UI"/>
      <w:b/>
      <w:bCs/>
      <w:color w:val="2B579A" w:themeColor="accent5"/>
    </w:rPr>
  </w:style>
  <w:style w:type="paragraph" w:customStyle="1" w:styleId="Titolo1-interruzionedipagina">
    <w:name w:val="Titolo 1 - interruzione di pagina"/>
    <w:basedOn w:val="Normale"/>
    <w:uiPriority w:val="6"/>
    <w:qFormat/>
    <w:rsid w:val="00070AA0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magine">
    <w:name w:val="Immagine"/>
    <w:basedOn w:val="Normale"/>
    <w:uiPriority w:val="22"/>
    <w:qFormat/>
    <w:rsid w:val="00070AA0"/>
    <w:pPr>
      <w:spacing w:before="240"/>
    </w:pPr>
    <w:rPr>
      <w:noProof/>
    </w:rPr>
  </w:style>
  <w:style w:type="paragraph" w:styleId="Bibliografia">
    <w:name w:val="Bibliography"/>
    <w:basedOn w:val="Normale"/>
    <w:next w:val="Normale"/>
    <w:uiPriority w:val="37"/>
    <w:semiHidden/>
    <w:unhideWhenUsed/>
    <w:rsid w:val="00070AA0"/>
  </w:style>
  <w:style w:type="paragraph" w:styleId="Titolosommario">
    <w:name w:val="TOC Heading"/>
    <w:basedOn w:val="Titolo1"/>
    <w:next w:val="Normale"/>
    <w:uiPriority w:val="39"/>
    <w:unhideWhenUsed/>
    <w:qFormat/>
    <w:rsid w:val="00070AA0"/>
    <w:pPr>
      <w:outlineLvl w:val="9"/>
    </w:pPr>
    <w:rPr>
      <w:kern w:val="0"/>
      <w:szCs w:val="32"/>
      <w14:ligatures w14:val="none"/>
      <w14:numForm w14:val="default"/>
    </w:rPr>
  </w:style>
  <w:style w:type="paragraph" w:styleId="Testodelblocco">
    <w:name w:val="Block Text"/>
    <w:basedOn w:val="Normale"/>
    <w:uiPriority w:val="99"/>
    <w:semiHidden/>
    <w:unhideWhenUsed/>
    <w:rsid w:val="00070AA0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070AA0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070AA0"/>
    <w:rPr>
      <w:rFonts w:ascii="Segoe UI" w:hAnsi="Segoe UI" w:cs="Segoe U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070AA0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070AA0"/>
    <w:rPr>
      <w:rFonts w:ascii="Segoe UI" w:hAnsi="Segoe UI" w:cs="Segoe UI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70AA0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70AA0"/>
    <w:rPr>
      <w:rFonts w:ascii="Segoe UI" w:hAnsi="Segoe UI" w:cs="Segoe UI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070AA0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070AA0"/>
    <w:rPr>
      <w:rFonts w:ascii="Segoe UI" w:hAnsi="Segoe UI" w:cs="Segoe U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70AA0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70AA0"/>
    <w:rPr>
      <w:rFonts w:ascii="Segoe UI" w:hAnsi="Segoe UI" w:cs="Segoe U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070AA0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070AA0"/>
    <w:rPr>
      <w:rFonts w:ascii="Segoe UI" w:hAnsi="Segoe UI" w:cs="Segoe U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070AA0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070AA0"/>
    <w:rPr>
      <w:rFonts w:ascii="Segoe UI" w:hAnsi="Segoe UI" w:cs="Segoe UI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070AA0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070AA0"/>
    <w:rPr>
      <w:rFonts w:ascii="Segoe UI" w:hAnsi="Segoe UI" w:cs="Segoe UI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070AA0"/>
    <w:rPr>
      <w:rFonts w:ascii="Segoe UI" w:hAnsi="Segoe UI" w:cs="Segoe UI"/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70AA0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070AA0"/>
    <w:pPr>
      <w:spacing w:before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070AA0"/>
    <w:rPr>
      <w:rFonts w:ascii="Segoe UI" w:hAnsi="Segoe UI" w:cs="Segoe UI"/>
    </w:rPr>
  </w:style>
  <w:style w:type="table" w:styleId="Grigliaacolori">
    <w:name w:val="Colorful Grid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70AA0"/>
  </w:style>
  <w:style w:type="character" w:customStyle="1" w:styleId="DataCarattere">
    <w:name w:val="Data Carattere"/>
    <w:basedOn w:val="Carpredefinitoparagrafo"/>
    <w:link w:val="Data"/>
    <w:uiPriority w:val="99"/>
    <w:semiHidden/>
    <w:rsid w:val="00070AA0"/>
    <w:rPr>
      <w:rFonts w:ascii="Segoe UI" w:hAnsi="Segoe UI" w:cs="Segoe UI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070AA0"/>
    <w:pPr>
      <w:spacing w:before="0" w:line="240" w:lineRule="auto"/>
    </w:pPr>
    <w:rPr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070AA0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070AA0"/>
    <w:pPr>
      <w:spacing w:before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070AA0"/>
    <w:rPr>
      <w:rFonts w:ascii="Segoe UI" w:hAnsi="Segoe UI" w:cs="Segoe UI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70AA0"/>
    <w:rPr>
      <w:rFonts w:ascii="Segoe UI" w:hAnsi="Segoe UI" w:cs="Segoe UI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70AA0"/>
    <w:pPr>
      <w:spacing w:before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70AA0"/>
    <w:rPr>
      <w:rFonts w:ascii="Segoe UI" w:hAnsi="Segoe UI" w:cs="Segoe UI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070AA0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70AA0"/>
    <w:rPr>
      <w:rFonts w:ascii="Segoe UI" w:hAnsi="Segoe UI" w:cs="Segoe UI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70AA0"/>
    <w:pPr>
      <w:spacing w:before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70AA0"/>
    <w:rPr>
      <w:rFonts w:ascii="Segoe UI" w:hAnsi="Segoe UI" w:cs="Segoe UI"/>
      <w:szCs w:val="20"/>
    </w:rPr>
  </w:style>
  <w:style w:type="table" w:styleId="Tabellagriglia1chiara-colore2">
    <w:name w:val="Grid Table 1 Light Accent 2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6">
    <w:name w:val="Grid Table 4 Accent 6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1"/>
    <w:rsid w:val="00070AA0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1"/>
    <w:rsid w:val="00070AA0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1"/>
    <w:semiHidden/>
    <w:rsid w:val="00070AA0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1"/>
    <w:semiHidden/>
    <w:rsid w:val="00070AA0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1"/>
    <w:semiHidden/>
    <w:rsid w:val="00070AA0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1"/>
    <w:semiHidden/>
    <w:rsid w:val="00070AA0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1"/>
    <w:semiHidden/>
    <w:rsid w:val="00070AA0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070AA0"/>
    <w:pPr>
      <w:spacing w:before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070AA0"/>
    <w:rPr>
      <w:rFonts w:ascii="Segoe UI" w:hAnsi="Segoe UI" w:cs="Segoe U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70AA0"/>
    <w:pPr>
      <w:spacing w:before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70AA0"/>
    <w:rPr>
      <w:rFonts w:ascii="Consolas" w:hAnsi="Consolas" w:cs="Segoe UI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070AA0"/>
    <w:rPr>
      <w:rFonts w:ascii="Consolas" w:hAnsi="Consolas" w:cs="Segoe UI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070AA0"/>
    <w:rPr>
      <w:rFonts w:ascii="Segoe UI Light" w:eastAsiaTheme="majorEastAsia" w:hAnsi="Segoe UI Light" w:cs="Segoe UI Light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070AA0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070AA0"/>
    <w:rPr>
      <w:rFonts w:ascii="Segoe UI" w:hAnsi="Segoe UI" w:cs="Segoe UI"/>
      <w:i/>
      <w:iCs/>
      <w:color w:val="1F4E79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070AA0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070AA0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070AA0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070AA0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070AA0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070AA0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070AA0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070AA0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paragraph" w:styleId="Elenco">
    <w:name w:val="List"/>
    <w:basedOn w:val="Normale"/>
    <w:uiPriority w:val="99"/>
    <w:semiHidden/>
    <w:unhideWhenUsed/>
    <w:rsid w:val="00070AA0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070AA0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070AA0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070AA0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070AA0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070AA0"/>
    <w:pPr>
      <w:numPr>
        <w:numId w:val="11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070AA0"/>
    <w:pPr>
      <w:numPr>
        <w:numId w:val="12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070AA0"/>
    <w:pPr>
      <w:numPr>
        <w:numId w:val="13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070AA0"/>
    <w:pPr>
      <w:numPr>
        <w:numId w:val="14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070AA0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070AA0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070AA0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070AA0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070AA0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070AA0"/>
    <w:pPr>
      <w:numPr>
        <w:numId w:val="15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070AA0"/>
    <w:pPr>
      <w:numPr>
        <w:numId w:val="1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070AA0"/>
    <w:pPr>
      <w:numPr>
        <w:numId w:val="1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070AA0"/>
    <w:pPr>
      <w:numPr>
        <w:numId w:val="18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070AA0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070A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070AA0"/>
    <w:rPr>
      <w:rFonts w:ascii="Consolas" w:hAnsi="Consolas" w:cs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07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070AA0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rsid w:val="00070AA0"/>
    <w:pPr>
      <w:spacing w:before="0" w:line="240" w:lineRule="auto"/>
    </w:pPr>
    <w:rPr>
      <w:rFonts w:ascii="Segoe UI" w:hAnsi="Segoe UI" w:cs="Segoe UI"/>
    </w:rPr>
  </w:style>
  <w:style w:type="paragraph" w:styleId="Rientronormale">
    <w:name w:val="Normal Indent"/>
    <w:basedOn w:val="Normale"/>
    <w:uiPriority w:val="99"/>
    <w:semiHidden/>
    <w:unhideWhenUsed/>
    <w:rsid w:val="00070AA0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070AA0"/>
    <w:pPr>
      <w:spacing w:before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070AA0"/>
    <w:rPr>
      <w:rFonts w:ascii="Segoe UI" w:hAnsi="Segoe UI" w:cs="Segoe UI"/>
    </w:rPr>
  </w:style>
  <w:style w:type="character" w:styleId="Numeropagina">
    <w:name w:val="page number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character" w:styleId="Testosegnaposto">
    <w:name w:val="Placeholder Text"/>
    <w:basedOn w:val="Carpredefinitoparagrafo"/>
    <w:uiPriority w:val="99"/>
    <w:semiHidden/>
    <w:rsid w:val="00070AA0"/>
    <w:rPr>
      <w:rFonts w:ascii="Segoe UI" w:hAnsi="Segoe UI" w:cs="Segoe UI"/>
      <w:color w:val="595959" w:themeColor="text1" w:themeTint="A6"/>
    </w:rPr>
  </w:style>
  <w:style w:type="table" w:styleId="Tabellasemplice-1">
    <w:name w:val="Plain Table 1"/>
    <w:basedOn w:val="Tabellanormale"/>
    <w:uiPriority w:val="41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070AA0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070AA0"/>
    <w:rPr>
      <w:rFonts w:ascii="Consolas" w:hAnsi="Consolas" w:cs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070AA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070AA0"/>
    <w:rPr>
      <w:rFonts w:ascii="Segoe UI" w:hAnsi="Segoe UI" w:cs="Segoe UI"/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070AA0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070AA0"/>
    <w:rPr>
      <w:rFonts w:ascii="Segoe UI" w:hAnsi="Segoe UI" w:cs="Segoe UI"/>
    </w:rPr>
  </w:style>
  <w:style w:type="paragraph" w:styleId="Firma">
    <w:name w:val="Signature"/>
    <w:basedOn w:val="Normale"/>
    <w:link w:val="FirmaCarattere"/>
    <w:uiPriority w:val="99"/>
    <w:semiHidden/>
    <w:unhideWhenUsed/>
    <w:rsid w:val="00070AA0"/>
    <w:pPr>
      <w:spacing w:before="0"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070AA0"/>
    <w:rPr>
      <w:rFonts w:ascii="Segoe UI" w:hAnsi="Segoe UI" w:cs="Segoe UI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070AA0"/>
    <w:rPr>
      <w:rFonts w:ascii="Segoe UI" w:hAnsi="Segoe UI" w:cs="Segoe UI"/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070AA0"/>
    <w:rPr>
      <w:rFonts w:ascii="Segoe UI" w:hAnsi="Segoe UI" w:cs="Segoe UI"/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070AA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070AA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070A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070A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070A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070AA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070AA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070AA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070AA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070AA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070AA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070AA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070A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070AA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070AA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070AA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070AA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070AA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070AA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070A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070A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070A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070A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070A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070AA0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070AA0"/>
  </w:style>
  <w:style w:type="table" w:styleId="Tabellaprofessionale">
    <w:name w:val="Table Professional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070AA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070A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070A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070A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07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070A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070AA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070AA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070AA0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70AA0"/>
    <w:pPr>
      <w:spacing w:after="100"/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70AA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70AA0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70AA0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70AA0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70AA0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70AA0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70AA0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70AA0"/>
    <w:pPr>
      <w:spacing w:after="100"/>
      <w:ind w:left="1760"/>
    </w:pPr>
  </w:style>
  <w:style w:type="character" w:styleId="Menzionenonrisolta">
    <w:name w:val="Unresolved Mention"/>
    <w:basedOn w:val="Carpredefinitoparagrafo"/>
    <w:uiPriority w:val="99"/>
    <w:unhideWhenUsed/>
    <w:rsid w:val="00070AA0"/>
    <w:rPr>
      <w:rFonts w:ascii="Segoe UI" w:hAnsi="Segoe UI" w:cs="Segoe UI"/>
      <w:color w:val="605E5C"/>
      <w:shd w:val="clear" w:color="auto" w:fill="E1DFDD"/>
    </w:rPr>
  </w:style>
  <w:style w:type="character" w:styleId="Menzione">
    <w:name w:val="Mention"/>
    <w:basedOn w:val="Carpredefinitoparagrafo"/>
    <w:uiPriority w:val="99"/>
    <w:unhideWhenUsed/>
    <w:rsid w:val="00070AA0"/>
    <w:rPr>
      <w:rFonts w:ascii="Segoe UI" w:hAnsi="Segoe UI" w:cs="Segoe UI"/>
      <w:color w:val="2B579A"/>
      <w:shd w:val="clear" w:color="auto" w:fill="E1DFDD"/>
    </w:rPr>
  </w:style>
  <w:style w:type="paragraph" w:styleId="Revisione">
    <w:name w:val="Revision"/>
    <w:hidden/>
    <w:uiPriority w:val="99"/>
    <w:semiHidden/>
    <w:rsid w:val="00070AA0"/>
    <w:pPr>
      <w:spacing w:before="0" w:line="240" w:lineRule="auto"/>
    </w:pPr>
  </w:style>
  <w:style w:type="paragraph" w:customStyle="1" w:styleId="TestostandardProvare">
    <w:name w:val="Testo standard Provare"/>
    <w:basedOn w:val="Normale"/>
    <w:rsid w:val="00070AA0"/>
    <w:pPr>
      <w:ind w:left="720" w:right="720"/>
    </w:pPr>
    <w:rPr>
      <w:i/>
      <w:color w:val="595959" w:themeColor="text1" w:themeTint="A6"/>
    </w:rPr>
  </w:style>
  <w:style w:type="paragraph" w:customStyle="1" w:styleId="Enfasipreventivo">
    <w:name w:val="Enfasi preventivo"/>
    <w:basedOn w:val="Normale"/>
    <w:next w:val="Normale"/>
    <w:link w:val="Carattereenfasipreventivo"/>
    <w:qFormat/>
    <w:rsid w:val="00070AA0"/>
    <w:rPr>
      <w:rFonts w:eastAsiaTheme="minorEastAsia"/>
      <w:i/>
      <w:color w:val="3B3838" w:themeColor="background2" w:themeShade="40"/>
    </w:rPr>
  </w:style>
  <w:style w:type="character" w:customStyle="1" w:styleId="NumeroelencoCarattere">
    <w:name w:val="Numero elenco Carattere"/>
    <w:basedOn w:val="Carpredefinitoparagrafo"/>
    <w:link w:val="Numeroelenco"/>
    <w:uiPriority w:val="10"/>
    <w:rsid w:val="00070AA0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ttereenfasipreventivo">
    <w:name w:val="Carattere enfasi preventivo"/>
    <w:basedOn w:val="NumeroelencoCarattere"/>
    <w:link w:val="Enfasipreventivo"/>
    <w:rsid w:val="00070AA0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essunelenco"/>
    <w:uiPriority w:val="99"/>
    <w:semiHidden/>
    <w:unhideWhenUsed/>
    <w:rsid w:val="00070AA0"/>
    <w:pPr>
      <w:numPr>
        <w:numId w:val="34"/>
      </w:numPr>
    </w:pPr>
  </w:style>
  <w:style w:type="numbering" w:styleId="1ai">
    <w:name w:val="Outline List 1"/>
    <w:basedOn w:val="Nessunelenco"/>
    <w:uiPriority w:val="99"/>
    <w:semiHidden/>
    <w:unhideWhenUsed/>
    <w:rsid w:val="00070AA0"/>
    <w:pPr>
      <w:numPr>
        <w:numId w:val="35"/>
      </w:numPr>
    </w:pPr>
  </w:style>
  <w:style w:type="numbering" w:styleId="ArticoloSezione">
    <w:name w:val="Outline List 3"/>
    <w:basedOn w:val="Nessunelenco"/>
    <w:uiPriority w:val="99"/>
    <w:semiHidden/>
    <w:unhideWhenUsed/>
    <w:rsid w:val="00070AA0"/>
    <w:pPr>
      <w:numPr>
        <w:numId w:val="36"/>
      </w:numPr>
    </w:pPr>
  </w:style>
  <w:style w:type="character" w:styleId="Hashtag">
    <w:name w:val="Hashtag"/>
    <w:basedOn w:val="Carpredefinitoparagrafo"/>
    <w:uiPriority w:val="99"/>
    <w:semiHidden/>
    <w:unhideWhenUsed/>
    <w:rsid w:val="00070AA0"/>
    <w:rPr>
      <w:rFonts w:ascii="Segoe UI" w:hAnsi="Segoe UI" w:cs="Segoe UI"/>
      <w:color w:val="2B579A"/>
      <w:shd w:val="clear" w:color="auto" w:fill="E1DFDD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070AA0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ves\AppData\Local\Microsoft\Office\16.0\DTS\it-IT%7b731D7338-CEBA-402D-8FC0-7359C79397A7%7d\%7b336AC2BA-943F-4847-A9A0-5E9483F839C5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EA73-14BE-4245-AF71-CBEF4454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{336AC2BA-943F-4847-A9A0-5E9483F839C5}tf45325165_win32</Template>
  <TotalTime>0</TotalTime>
  <Pages>10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2023-07-10T07:43:00Z</dcterms:created>
  <dcterms:modified xsi:type="dcterms:W3CDTF">2023-07-10T07:58:00Z</dcterms:modified>
</cp:coreProperties>
</file>